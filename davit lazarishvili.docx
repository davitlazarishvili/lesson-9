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78"/>
        <w:gridCol w:w="714"/>
        <w:gridCol w:w="6133"/>
      </w:tblGrid>
      <w:tr w:rsidR="00A95E99" w:rsidRPr="00DA230E" w14:paraId="14F2BA6F" w14:textId="77777777" w:rsidTr="00002D77">
        <w:trPr>
          <w:trHeight w:val="4509"/>
        </w:trPr>
        <w:tc>
          <w:tcPr>
            <w:tcW w:w="3578" w:type="dxa"/>
            <w:vAlign w:val="bottom"/>
          </w:tcPr>
          <w:p w14:paraId="4DE4763A" w14:textId="39361237" w:rsidR="00A95E99" w:rsidRDefault="00A95E99" w:rsidP="00A95E99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 xml:space="preserve">Date of birth </w:t>
            </w:r>
          </w:p>
          <w:p w14:paraId="7B46BE24" w14:textId="77777777" w:rsidR="00A95E99" w:rsidRDefault="00A95E99" w:rsidP="00F96647">
            <w:pPr>
              <w:rPr>
                <w:lang w:val="en-GB"/>
              </w:rPr>
            </w:pPr>
            <w:r>
              <w:rPr>
                <w:lang w:val="en-GB"/>
              </w:rPr>
              <w:t xml:space="preserve">17 </w:t>
            </w:r>
            <w:proofErr w:type="spellStart"/>
            <w:r w:rsidR="00F96647">
              <w:rPr>
                <w:lang w:val="en-GB"/>
              </w:rPr>
              <w:t>june</w:t>
            </w:r>
            <w:proofErr w:type="spellEnd"/>
            <w:r w:rsidR="00F96647">
              <w:rPr>
                <w:lang w:val="en-GB"/>
              </w:rPr>
              <w:t xml:space="preserve"> .2004</w:t>
            </w:r>
          </w:p>
          <w:p w14:paraId="0B5A719B" w14:textId="77777777" w:rsidR="00F96647" w:rsidRDefault="00F96647" w:rsidP="00F96647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4CCFABEE" w14:textId="77777777" w:rsidR="00F96647" w:rsidRPr="00F96647" w:rsidRDefault="00F96647" w:rsidP="00F96647">
            <w:pPr>
              <w:rPr>
                <w:rFonts w:ascii="Arial Rounded MT Bold" w:hAnsi="Arial Rounded MT Bold"/>
                <w:lang w:val="en-GB"/>
              </w:rPr>
            </w:pPr>
          </w:p>
          <w:p w14:paraId="57728FA9" w14:textId="3236E232" w:rsidR="00F96647" w:rsidRPr="00DA230E" w:rsidRDefault="00F96647" w:rsidP="00F96647">
            <w:pPr>
              <w:rPr>
                <w:lang w:val="en-GB"/>
              </w:rPr>
            </w:pPr>
            <w:proofErr w:type="gramStart"/>
            <w:r w:rsidRPr="00F96647">
              <w:rPr>
                <w:rFonts w:ascii="Arial Rounded MT Bold" w:hAnsi="Arial Rounded MT Bold"/>
                <w:lang w:val="en-GB"/>
              </w:rPr>
              <w:t>Email ;</w:t>
            </w:r>
            <w:proofErr w:type="gramEnd"/>
            <w:r w:rsidRPr="00F96647">
              <w:rPr>
                <w:rFonts w:ascii="Arial Rounded MT Bold" w:hAnsi="Arial Rounded MT Bold"/>
                <w:lang w:val="en-GB"/>
              </w:rPr>
              <w:t xml:space="preserve"> datuna.lazarishvili@gmail.com</w:t>
            </w:r>
          </w:p>
        </w:tc>
        <w:tc>
          <w:tcPr>
            <w:tcW w:w="714" w:type="dxa"/>
          </w:tcPr>
          <w:p w14:paraId="60FE3CEE" w14:textId="77777777" w:rsidR="00A95E99" w:rsidRPr="00DA230E" w:rsidRDefault="00A95E99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33" w:type="dxa"/>
            <w:vAlign w:val="bottom"/>
          </w:tcPr>
          <w:p w14:paraId="14745DF1" w14:textId="592A09C7" w:rsidR="00A95E99" w:rsidRPr="00DA230E" w:rsidRDefault="00A95E99" w:rsidP="001B2ABD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davit lazarishvili</w:t>
            </w:r>
          </w:p>
          <w:p w14:paraId="4F44941B" w14:textId="0D5A5A6F" w:rsidR="00A95E99" w:rsidRPr="00DA230E" w:rsidRDefault="00A95E99" w:rsidP="001B2ABD">
            <w:pPr>
              <w:pStyle w:val="Subtitle"/>
              <w:rPr>
                <w:lang w:val="en-GB"/>
              </w:rPr>
            </w:pPr>
          </w:p>
        </w:tc>
      </w:tr>
      <w:tr w:rsidR="00A95E99" w:rsidRPr="00DA230E" w14:paraId="4A19BB41" w14:textId="77777777" w:rsidTr="00002D77">
        <w:trPr>
          <w:trHeight w:val="5521"/>
        </w:trPr>
        <w:tc>
          <w:tcPr>
            <w:tcW w:w="3578" w:type="dxa"/>
          </w:tcPr>
          <w:p w14:paraId="520C6943" w14:textId="54631BF0" w:rsidR="00A95E99" w:rsidRPr="00DA230E" w:rsidRDefault="00A95E99" w:rsidP="0003645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1954003311"/>
              <w:placeholder>
                <w:docPart w:val="68C5DCFF38BC4FC288FEDE6817F41250"/>
              </w:placeholder>
              <w:temporary/>
              <w:showingPlcHdr/>
              <w15:appearance w15:val="hidden"/>
            </w:sdtPr>
            <w:sdtContent>
              <w:p w14:paraId="412F0BE0" w14:textId="77777777" w:rsidR="00A95E99" w:rsidRPr="00DA230E" w:rsidRDefault="00A95E99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46BAB7E6C7AE4B9393AF9969ACFB8F31"/>
              </w:placeholder>
              <w:temporary/>
              <w:showingPlcHdr/>
              <w15:appearance w15:val="hidden"/>
            </w:sdtPr>
            <w:sdtContent>
              <w:p w14:paraId="44E776BA" w14:textId="77777777" w:rsidR="00A95E99" w:rsidRPr="00DA230E" w:rsidRDefault="00A95E99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7EC29C0D" w14:textId="606ECEB0" w:rsidR="00A95E99" w:rsidRPr="00DA230E" w:rsidRDefault="00A95E99" w:rsidP="004D3011">
            <w:pPr>
              <w:rPr>
                <w:lang w:val="en-GB"/>
              </w:rPr>
            </w:pPr>
            <w:r>
              <w:rPr>
                <w:lang w:val="en-GB"/>
              </w:rPr>
              <w:t>+995 599156000</w:t>
            </w:r>
          </w:p>
          <w:p w14:paraId="0AE9A0CD" w14:textId="1B3A9FEE" w:rsidR="00A95E99" w:rsidRPr="00DA230E" w:rsidRDefault="00F96647" w:rsidP="004D301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3FCA9889" w14:textId="7F56A120" w:rsidR="00A95E99" w:rsidRDefault="00A95E99" w:rsidP="004D3011">
            <w:pPr>
              <w:rPr>
                <w:lang w:val="en-GB"/>
              </w:rPr>
            </w:pPr>
            <w:r>
              <w:rPr>
                <w:lang w:val="en-GB"/>
              </w:rPr>
              <w:t xml:space="preserve">Adress   v. </w:t>
            </w:r>
            <w:proofErr w:type="spellStart"/>
            <w:r>
              <w:rPr>
                <w:lang w:val="en-GB"/>
              </w:rPr>
              <w:t>nozadzis</w:t>
            </w:r>
            <w:proofErr w:type="spellEnd"/>
            <w:r>
              <w:rPr>
                <w:lang w:val="en-GB"/>
              </w:rPr>
              <w:t xml:space="preserve"> 2</w:t>
            </w:r>
          </w:p>
          <w:p w14:paraId="397049CD" w14:textId="41564C68" w:rsidR="00F96647" w:rsidRDefault="00F96647" w:rsidP="004D3011">
            <w:pPr>
              <w:rPr>
                <w:lang w:val="en-GB"/>
              </w:rPr>
            </w:pPr>
          </w:p>
          <w:p w14:paraId="4FE05A60" w14:textId="6CF7FF92" w:rsidR="00F96647" w:rsidRDefault="00F96647" w:rsidP="004D3011">
            <w:pPr>
              <w:rPr>
                <w:lang w:val="en-GB"/>
              </w:rPr>
            </w:pPr>
          </w:p>
          <w:p w14:paraId="0114770F" w14:textId="09282709" w:rsidR="00F96647" w:rsidRDefault="00F96647" w:rsidP="004D3011">
            <w:pPr>
              <w:rPr>
                <w:lang w:val="en-GB"/>
              </w:rPr>
            </w:pPr>
          </w:p>
          <w:p w14:paraId="646E3AAB" w14:textId="71D0501E" w:rsidR="00F96647" w:rsidRDefault="00F96647" w:rsidP="004D3011">
            <w:pPr>
              <w:rPr>
                <w:rFonts w:ascii="Arial Black" w:hAnsi="Arial Black"/>
                <w:lang w:val="en-GB"/>
              </w:rPr>
            </w:pPr>
            <w:r w:rsidRPr="00F96647">
              <w:rPr>
                <w:rFonts w:ascii="Arial Black" w:hAnsi="Arial Black"/>
                <w:lang w:val="en-GB"/>
              </w:rPr>
              <w:t>LANGUAGES</w:t>
            </w:r>
          </w:p>
          <w:p w14:paraId="5F9E7E9D" w14:textId="5C1930E5" w:rsidR="00002D77" w:rsidRDefault="00002D77" w:rsidP="004D3011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Georgian native</w:t>
            </w:r>
          </w:p>
          <w:p w14:paraId="4D75B5DB" w14:textId="4C803253" w:rsidR="00002D77" w:rsidRDefault="00002D77" w:rsidP="004D3011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 xml:space="preserve">B2- </w:t>
            </w:r>
            <w:proofErr w:type="spellStart"/>
            <w:r>
              <w:rPr>
                <w:rFonts w:ascii="Arial Black" w:hAnsi="Arial Black"/>
                <w:lang w:val="en-GB"/>
              </w:rPr>
              <w:t>english</w:t>
            </w:r>
            <w:proofErr w:type="spellEnd"/>
          </w:p>
          <w:p w14:paraId="01EB816A" w14:textId="42D0832B" w:rsidR="00002D77" w:rsidRDefault="00002D77" w:rsidP="004D3011">
            <w:pPr>
              <w:rPr>
                <w:rFonts w:ascii="Arial Black" w:hAnsi="Arial Black"/>
                <w:lang w:val="en-GB"/>
              </w:rPr>
            </w:pPr>
          </w:p>
          <w:p w14:paraId="5444E349" w14:textId="77777777" w:rsidR="00002D77" w:rsidRPr="00F96647" w:rsidRDefault="00002D77" w:rsidP="004D3011">
            <w:pPr>
              <w:rPr>
                <w:rFonts w:ascii="Arial Black" w:hAnsi="Arial Black"/>
                <w:lang w:val="en-GB"/>
              </w:rPr>
            </w:pPr>
          </w:p>
          <w:p w14:paraId="39D57169" w14:textId="514A56B0" w:rsidR="00A95E99" w:rsidRPr="00DA230E" w:rsidRDefault="00A95E99" w:rsidP="004D3011">
            <w:pPr>
              <w:rPr>
                <w:lang w:val="en-GB"/>
              </w:rPr>
            </w:pPr>
          </w:p>
          <w:p w14:paraId="7FEBE13F" w14:textId="0CA8C265" w:rsidR="00A95E99" w:rsidRPr="00DA230E" w:rsidRDefault="00A95E99" w:rsidP="004D3011">
            <w:pPr>
              <w:pStyle w:val="Heading3"/>
              <w:rPr>
                <w:lang w:val="en-GB"/>
              </w:rPr>
            </w:pPr>
          </w:p>
          <w:p w14:paraId="172D3CED" w14:textId="6F4977AA" w:rsidR="00A95E99" w:rsidRPr="00DA230E" w:rsidRDefault="00A95E99" w:rsidP="004D3011">
            <w:pPr>
              <w:rPr>
                <w:lang w:val="en-GB"/>
              </w:rPr>
            </w:pPr>
          </w:p>
          <w:p w14:paraId="3D87207F" w14:textId="41192989" w:rsidR="00A95E99" w:rsidRPr="00DA230E" w:rsidRDefault="00A95E99" w:rsidP="004D3011">
            <w:pPr>
              <w:rPr>
                <w:lang w:val="en-GB"/>
              </w:rPr>
            </w:pPr>
          </w:p>
          <w:p w14:paraId="03F67E29" w14:textId="42C21DC2" w:rsidR="00A95E99" w:rsidRPr="00DA230E" w:rsidRDefault="00A95E99" w:rsidP="004D3011">
            <w:pPr>
              <w:rPr>
                <w:lang w:val="en-GB"/>
              </w:rPr>
            </w:pPr>
          </w:p>
          <w:p w14:paraId="22528C17" w14:textId="20D3AF76" w:rsidR="00A95E99" w:rsidRPr="00DA230E" w:rsidRDefault="00A95E99" w:rsidP="004D3011">
            <w:pPr>
              <w:rPr>
                <w:lang w:val="en-GB"/>
              </w:rPr>
            </w:pPr>
          </w:p>
        </w:tc>
        <w:tc>
          <w:tcPr>
            <w:tcW w:w="714" w:type="dxa"/>
          </w:tcPr>
          <w:p w14:paraId="5B987422" w14:textId="77777777" w:rsidR="00A95E99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  <w:p w14:paraId="201E18FE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5CA62045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2874BE53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168D953B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</w:t>
            </w:r>
          </w:p>
          <w:p w14:paraId="0AE6641D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3C6E515D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40687213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7FB0FF7C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56980486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11664FB4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7DFA8280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14204CB1" w14:textId="131BDCC0" w:rsidR="00002D77" w:rsidRDefault="00BA45F1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</w:p>
          <w:p w14:paraId="2EF07BDB" w14:textId="77777777" w:rsidR="00BA45F1" w:rsidRDefault="00BA45F1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274C02F4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467245D0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2D52BEA1" w14:textId="034D1C9B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</w:p>
          <w:p w14:paraId="404F1C42" w14:textId="041116F5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</w:t>
            </w:r>
          </w:p>
          <w:p w14:paraId="260773AE" w14:textId="13C62CE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</w:t>
            </w:r>
          </w:p>
          <w:p w14:paraId="27465CF0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</w:t>
            </w:r>
          </w:p>
          <w:p w14:paraId="262B1087" w14:textId="77777777" w:rsidR="00002D77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</w:p>
          <w:p w14:paraId="53D513BD" w14:textId="36A16189" w:rsidR="00002D77" w:rsidRPr="00DA230E" w:rsidRDefault="00002D77" w:rsidP="000C45FF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</w:t>
            </w:r>
          </w:p>
        </w:tc>
        <w:tc>
          <w:tcPr>
            <w:tcW w:w="6133" w:type="dxa"/>
          </w:tcPr>
          <w:sdt>
            <w:sdtPr>
              <w:rPr>
                <w:lang w:val="en-GB"/>
              </w:rPr>
              <w:id w:val="1049110328"/>
              <w:placeholder>
                <w:docPart w:val="AD44973F5C834016BDDD78E934C6471E"/>
              </w:placeholder>
              <w:temporary/>
              <w:showingPlcHdr/>
              <w15:appearance w15:val="hidden"/>
            </w:sdtPr>
            <w:sdtContent>
              <w:p w14:paraId="30631B25" w14:textId="77777777" w:rsidR="00A95E99" w:rsidRPr="00DA230E" w:rsidRDefault="00A95E99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651519FB" w14:textId="77777777" w:rsidR="00A95E99" w:rsidRPr="00DA230E" w:rsidRDefault="00A95E99" w:rsidP="00036450">
            <w:pPr>
              <w:rPr>
                <w:b/>
                <w:lang w:val="en-GB"/>
              </w:rPr>
            </w:pPr>
            <w:sdt>
              <w:sdtPr>
                <w:rPr>
                  <w:b/>
                  <w:lang w:val="en-GB"/>
                </w:rPr>
                <w:id w:val="245614494"/>
                <w:placeholder>
                  <w:docPart w:val="715A88A0A956409E8A75907EAFD2088D"/>
                </w:placeholder>
                <w:temporary/>
                <w:showingPlcHdr/>
                <w15:appearance w15:val="hidden"/>
              </w:sdtPr>
              <w:sdtContent>
                <w:r w:rsidRPr="00DA230E">
                  <w:rPr>
                    <w:b/>
                    <w:lang w:val="en-GB" w:bidi="en-GB"/>
                  </w:rPr>
                  <w:t>[School/University/College Name]</w:t>
                </w:r>
              </w:sdtContent>
            </w:sdt>
          </w:p>
          <w:p w14:paraId="124091C9" w14:textId="69625DBD" w:rsidR="00A95E99" w:rsidRPr="00DA230E" w:rsidRDefault="00A95E99" w:rsidP="002C5B4F">
            <w:pPr>
              <w:pStyle w:val="Date"/>
              <w:rPr>
                <w:lang w:val="en-GB"/>
              </w:rPr>
            </w:pPr>
            <w:r>
              <w:rPr>
                <w:lang w:val="en-GB" w:bidi="en-GB"/>
              </w:rPr>
              <w:t>N 17 public school</w:t>
            </w:r>
          </w:p>
          <w:p w14:paraId="3BE07515" w14:textId="77777777" w:rsidR="00BA45F1" w:rsidRPr="00DA230E" w:rsidRDefault="00BA45F1" w:rsidP="0003645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1001553383"/>
              <w:placeholder>
                <w:docPart w:val="E5ED958279C145848F63935458418250"/>
              </w:placeholder>
              <w:temporary/>
              <w:showingPlcHdr/>
              <w15:appearance w15:val="hidden"/>
            </w:sdtPr>
            <w:sdtContent>
              <w:p w14:paraId="7E93460A" w14:textId="77777777" w:rsidR="00A95E99" w:rsidRPr="00DA230E" w:rsidRDefault="00A95E99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WORK EXPERIENCE</w:t>
                </w:r>
              </w:p>
            </w:sdtContent>
          </w:sdt>
          <w:p w14:paraId="6967C16B" w14:textId="41C2F355" w:rsidR="00A95E99" w:rsidRPr="002C5B4F" w:rsidRDefault="00A95E99" w:rsidP="00036450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(Top </w:t>
            </w:r>
            <w:proofErr w:type="gramStart"/>
            <w:r>
              <w:rPr>
                <w:b/>
                <w:lang w:val="en-GB"/>
              </w:rPr>
              <w:t>toys)</w:t>
            </w:r>
            <w:r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 xml:space="preserve"> sales</w:t>
            </w:r>
            <w:proofErr w:type="gramEnd"/>
            <w:r>
              <w:rPr>
                <w:b/>
                <w:lang w:val="en-GB"/>
              </w:rPr>
              <w:t xml:space="preserve"> manager.</w:t>
            </w:r>
          </w:p>
          <w:p w14:paraId="63903563" w14:textId="45B21F68" w:rsidR="00A95E99" w:rsidRPr="00A95E99" w:rsidRDefault="00A95E99" w:rsidP="004D3011">
            <w:pPr>
              <w:rPr>
                <w:rFonts w:ascii="Arial Rounded MT Bold" w:hAnsi="Arial Rounded MT Bold"/>
                <w:lang w:val="en-GB"/>
              </w:rPr>
            </w:pPr>
            <w:r w:rsidRPr="00A95E99">
              <w:rPr>
                <w:rFonts w:ascii="Arial Rounded MT Bold" w:hAnsi="Arial Rounded MT Bold"/>
                <w:lang w:val="en-GB" w:bidi="en-GB"/>
              </w:rPr>
              <w:t xml:space="preserve"> musician</w:t>
            </w:r>
          </w:p>
          <w:p w14:paraId="2E5D0CC1" w14:textId="77777777" w:rsidR="00A95E99" w:rsidRPr="00DA230E" w:rsidRDefault="00A95E99" w:rsidP="00036450">
            <w:pPr>
              <w:rPr>
                <w:lang w:val="en-GB"/>
              </w:rPr>
            </w:pPr>
          </w:p>
          <w:p w14:paraId="5D7E549A" w14:textId="77777777" w:rsidR="00A95E99" w:rsidRDefault="00A95E99" w:rsidP="005356C6">
            <w:pPr>
              <w:pStyle w:val="Heading2"/>
              <w:tabs>
                <w:tab w:val="center" w:pos="2951"/>
              </w:tabs>
              <w:rPr>
                <w:lang w:val="en-GB"/>
              </w:rPr>
            </w:pPr>
            <w:sdt>
              <w:sdtPr>
                <w:rPr>
                  <w:lang w:val="en-GB"/>
                </w:rPr>
                <w:id w:val="1669594239"/>
                <w:placeholder>
                  <w:docPart w:val="F46B0E4B0C3142FF8CAA5F9E6AA13306"/>
                </w:placeholder>
                <w:temporary/>
                <w:showingPlcHdr/>
                <w15:appearance w15:val="hidden"/>
              </w:sdtPr>
              <w:sdtContent>
                <w:r w:rsidRPr="00DA230E">
                  <w:rPr>
                    <w:rStyle w:val="Heading2Char"/>
                    <w:b/>
                    <w:lang w:val="en-GB" w:bidi="en-GB"/>
                  </w:rPr>
                  <w:t>SKILLS</w:t>
                </w:r>
              </w:sdtContent>
            </w:sdt>
            <w:r w:rsidR="005356C6">
              <w:rPr>
                <w:lang w:val="en-GB"/>
              </w:rPr>
              <w:tab/>
            </w:r>
          </w:p>
          <w:p w14:paraId="7BA5D70A" w14:textId="77777777" w:rsidR="005356C6" w:rsidRDefault="005356C6" w:rsidP="005356C6">
            <w:pPr>
              <w:rPr>
                <w:lang w:val="en-GB"/>
              </w:rPr>
            </w:pPr>
            <w:r>
              <w:rPr>
                <w:lang w:val="en-GB"/>
              </w:rPr>
              <w:t xml:space="preserve">Strong decision maker </w:t>
            </w:r>
          </w:p>
          <w:p w14:paraId="0BBC53B3" w14:textId="02C08855" w:rsidR="005356C6" w:rsidRDefault="005356C6" w:rsidP="005356C6">
            <w:pPr>
              <w:rPr>
                <w:lang w:val="en-GB"/>
              </w:rPr>
            </w:pPr>
            <w:r>
              <w:rPr>
                <w:lang w:val="en-GB"/>
              </w:rPr>
              <w:t>Communication</w:t>
            </w:r>
          </w:p>
          <w:p w14:paraId="2120D16D" w14:textId="77777777" w:rsidR="005356C6" w:rsidRDefault="005356C6" w:rsidP="005356C6">
            <w:pPr>
              <w:rPr>
                <w:lang w:val="en-GB"/>
              </w:rPr>
            </w:pPr>
            <w:r>
              <w:rPr>
                <w:lang w:val="en-GB"/>
              </w:rPr>
              <w:t>Service-focused</w:t>
            </w:r>
          </w:p>
          <w:p w14:paraId="0C4B014E" w14:textId="77777777" w:rsidR="005356C6" w:rsidRDefault="00D12196" w:rsidP="005356C6">
            <w:pPr>
              <w:rPr>
                <w:lang w:val="en-GB"/>
              </w:rPr>
            </w:pPr>
            <w:r>
              <w:rPr>
                <w:lang w:val="en-GB"/>
              </w:rPr>
              <w:t xml:space="preserve">Detail oriented </w:t>
            </w:r>
          </w:p>
          <w:p w14:paraId="553895CE" w14:textId="77777777" w:rsidR="00D12196" w:rsidRDefault="00D12196" w:rsidP="005356C6">
            <w:pPr>
              <w:rPr>
                <w:lang w:val="en-GB"/>
              </w:rPr>
            </w:pPr>
          </w:p>
          <w:p w14:paraId="5410F923" w14:textId="77777777" w:rsidR="00D12196" w:rsidRDefault="00D12196" w:rsidP="005356C6">
            <w:pPr>
              <w:rPr>
                <w:lang w:val="en-GB"/>
              </w:rPr>
            </w:pPr>
          </w:p>
          <w:p w14:paraId="3DDC5992" w14:textId="2B5D7B73" w:rsidR="00D12196" w:rsidRDefault="00D12196" w:rsidP="005356C6">
            <w:pPr>
              <w:rPr>
                <w:rFonts w:ascii="Arial Black" w:hAnsi="Arial Black"/>
                <w:lang w:val="en-GB"/>
              </w:rPr>
            </w:pPr>
            <w:r w:rsidRPr="00D12196">
              <w:rPr>
                <w:rFonts w:ascii="Arial Black" w:hAnsi="Arial Black"/>
                <w:lang w:val="en-GB"/>
              </w:rPr>
              <w:t>SUMMARY</w:t>
            </w:r>
            <w:r>
              <w:rPr>
                <w:rFonts w:ascii="Arial Black" w:hAnsi="Arial Black"/>
                <w:lang w:val="en-GB"/>
              </w:rPr>
              <w:t xml:space="preserve"> </w:t>
            </w:r>
          </w:p>
          <w:p w14:paraId="3C55A991" w14:textId="1DEDE9A7" w:rsidR="00D12196" w:rsidRPr="00D12196" w:rsidRDefault="00D12196" w:rsidP="005356C6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 xml:space="preserve">Dependable employee seeking opportunity to expand skills and contribute to company success. Considered hardworking, ethical and detail-oriented. Ready to take on challenges in a position using </w:t>
            </w:r>
            <w:proofErr w:type="spellStart"/>
            <w:r>
              <w:rPr>
                <w:rFonts w:ascii="Arial Black" w:hAnsi="Arial Black"/>
                <w:lang w:val="en-GB"/>
              </w:rPr>
              <w:t>problemsolving</w:t>
            </w:r>
            <w:proofErr w:type="spellEnd"/>
            <w:r>
              <w:rPr>
                <w:rFonts w:ascii="Arial Black" w:hAnsi="Arial Black"/>
                <w:lang w:val="en-GB"/>
              </w:rPr>
              <w:t xml:space="preserve"> and task priority skills to help the team succeed. Looking to </w:t>
            </w:r>
            <w:r w:rsidR="00922A67">
              <w:rPr>
                <w:rFonts w:ascii="Arial Black" w:hAnsi="Arial Black"/>
                <w:lang w:val="en-GB"/>
              </w:rPr>
              <w:t>obtain a new, challenging position.</w:t>
            </w:r>
          </w:p>
          <w:p w14:paraId="36DFFDD6" w14:textId="7A8AE767" w:rsidR="00D12196" w:rsidRPr="005356C6" w:rsidRDefault="00D12196" w:rsidP="005356C6">
            <w:pPr>
              <w:rPr>
                <w:lang w:val="en-GB"/>
              </w:rPr>
            </w:pPr>
          </w:p>
        </w:tc>
      </w:tr>
    </w:tbl>
    <w:p w14:paraId="1AA6CA3F" w14:textId="77777777" w:rsidR="00002D77" w:rsidRPr="00002D77" w:rsidRDefault="00002D77">
      <w:pPr>
        <w:tabs>
          <w:tab w:val="left" w:pos="990"/>
        </w:tabs>
        <w:rPr>
          <w:rFonts w:ascii="Arial Black" w:hAnsi="Arial Black"/>
          <w:lang w:val="en-GB"/>
        </w:rPr>
      </w:pPr>
    </w:p>
    <w:sectPr w:rsidR="00002D77" w:rsidRPr="00002D77" w:rsidSect="00CD7668">
      <w:headerReference w:type="default" r:id="rId11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8C2F" w14:textId="77777777" w:rsidR="00756385" w:rsidRDefault="00756385" w:rsidP="000C45FF">
      <w:r>
        <w:separator/>
      </w:r>
    </w:p>
  </w:endnote>
  <w:endnote w:type="continuationSeparator" w:id="0">
    <w:p w14:paraId="2F414EF4" w14:textId="77777777" w:rsidR="00756385" w:rsidRDefault="0075638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58DE" w14:textId="77777777" w:rsidR="00756385" w:rsidRDefault="00756385" w:rsidP="000C45FF">
      <w:r>
        <w:separator/>
      </w:r>
    </w:p>
  </w:footnote>
  <w:footnote w:type="continuationSeparator" w:id="0">
    <w:p w14:paraId="28323A37" w14:textId="77777777" w:rsidR="00756385" w:rsidRDefault="0075638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99D2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691D596B" wp14:editId="25FC4D4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183E"/>
    <w:multiLevelType w:val="hybridMultilevel"/>
    <w:tmpl w:val="55C86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4F"/>
    <w:rsid w:val="00002D77"/>
    <w:rsid w:val="0003645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C5B4F"/>
    <w:rsid w:val="0030481B"/>
    <w:rsid w:val="0037121F"/>
    <w:rsid w:val="004071FC"/>
    <w:rsid w:val="00445947"/>
    <w:rsid w:val="004813B3"/>
    <w:rsid w:val="00496591"/>
    <w:rsid w:val="004C63E4"/>
    <w:rsid w:val="004D3011"/>
    <w:rsid w:val="005262AC"/>
    <w:rsid w:val="005356C6"/>
    <w:rsid w:val="005E39D5"/>
    <w:rsid w:val="00600670"/>
    <w:rsid w:val="0062123A"/>
    <w:rsid w:val="00646E75"/>
    <w:rsid w:val="006771D0"/>
    <w:rsid w:val="00715FCB"/>
    <w:rsid w:val="00743101"/>
    <w:rsid w:val="00756385"/>
    <w:rsid w:val="007867A0"/>
    <w:rsid w:val="007927F5"/>
    <w:rsid w:val="00802CA0"/>
    <w:rsid w:val="00922A67"/>
    <w:rsid w:val="009742BE"/>
    <w:rsid w:val="009A016A"/>
    <w:rsid w:val="00A2118D"/>
    <w:rsid w:val="00A95E99"/>
    <w:rsid w:val="00AD76E2"/>
    <w:rsid w:val="00B20152"/>
    <w:rsid w:val="00B70850"/>
    <w:rsid w:val="00B72EDD"/>
    <w:rsid w:val="00BA45F1"/>
    <w:rsid w:val="00C066B6"/>
    <w:rsid w:val="00C37BA1"/>
    <w:rsid w:val="00C4674C"/>
    <w:rsid w:val="00C506CF"/>
    <w:rsid w:val="00C72BED"/>
    <w:rsid w:val="00C9578B"/>
    <w:rsid w:val="00CD7668"/>
    <w:rsid w:val="00D12196"/>
    <w:rsid w:val="00D2522B"/>
    <w:rsid w:val="00D5459D"/>
    <w:rsid w:val="00DA230E"/>
    <w:rsid w:val="00DD172A"/>
    <w:rsid w:val="00E25A26"/>
    <w:rsid w:val="00E4381A"/>
    <w:rsid w:val="00E55D74"/>
    <w:rsid w:val="00F04582"/>
    <w:rsid w:val="00F60274"/>
    <w:rsid w:val="00F77FB9"/>
    <w:rsid w:val="00F9664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C94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E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E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00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GB%7b736B707D-632C-4366-8A71-C54953F5AE9B%7d\%7b327C45CB-4801-45EF-A9E9-734F0A9B956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C5DCFF38BC4FC288FEDE6817F4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A3DDA-21F2-45D9-8D35-5B63650D1A80}"/>
      </w:docPartPr>
      <w:docPartBody>
        <w:p w:rsidR="00000000" w:rsidRDefault="0065148C" w:rsidP="0065148C">
          <w:pPr>
            <w:pStyle w:val="68C5DCFF38BC4FC288FEDE6817F41250"/>
          </w:pPr>
          <w:r w:rsidRPr="00DA230E">
            <w:rPr>
              <w:lang w:bidi="en-GB"/>
            </w:rPr>
            <w:t>CONTACT</w:t>
          </w:r>
        </w:p>
      </w:docPartBody>
    </w:docPart>
    <w:docPart>
      <w:docPartPr>
        <w:name w:val="46BAB7E6C7AE4B9393AF9969ACFB8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8B44D-BEDD-4C73-9CD3-B1D35BB88B5E}"/>
      </w:docPartPr>
      <w:docPartBody>
        <w:p w:rsidR="00000000" w:rsidRDefault="0065148C" w:rsidP="0065148C">
          <w:pPr>
            <w:pStyle w:val="46BAB7E6C7AE4B9393AF9969ACFB8F31"/>
          </w:pPr>
          <w:r w:rsidRPr="00DA230E">
            <w:rPr>
              <w:lang w:bidi="en-GB"/>
            </w:rPr>
            <w:t>PHONE NUMBER:</w:t>
          </w:r>
        </w:p>
      </w:docPartBody>
    </w:docPart>
    <w:docPart>
      <w:docPartPr>
        <w:name w:val="AD44973F5C834016BDDD78E934C64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BE197-A6A8-4B9D-8399-A8BC0E4EE0C0}"/>
      </w:docPartPr>
      <w:docPartBody>
        <w:p w:rsidR="00000000" w:rsidRDefault="0065148C" w:rsidP="0065148C">
          <w:pPr>
            <w:pStyle w:val="AD44973F5C834016BDDD78E934C6471E"/>
          </w:pPr>
          <w:r w:rsidRPr="00DA230E">
            <w:rPr>
              <w:lang w:bidi="en-GB"/>
            </w:rPr>
            <w:t>EDUCATION</w:t>
          </w:r>
        </w:p>
      </w:docPartBody>
    </w:docPart>
    <w:docPart>
      <w:docPartPr>
        <w:name w:val="715A88A0A956409E8A75907EAFD2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D17F-E971-4703-ACF1-E05FC58F5FD7}"/>
      </w:docPartPr>
      <w:docPartBody>
        <w:p w:rsidR="00000000" w:rsidRDefault="0065148C" w:rsidP="0065148C">
          <w:pPr>
            <w:pStyle w:val="715A88A0A956409E8A75907EAFD2088D"/>
          </w:pPr>
          <w:r w:rsidRPr="00DA230E">
            <w:rPr>
              <w:b/>
              <w:lang w:bidi="en-GB"/>
            </w:rPr>
            <w:t>[School/University/College Name]</w:t>
          </w:r>
        </w:p>
      </w:docPartBody>
    </w:docPart>
    <w:docPart>
      <w:docPartPr>
        <w:name w:val="E5ED958279C145848F63935458418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C895-C896-4EE1-9DB8-DA3D53B2A7D8}"/>
      </w:docPartPr>
      <w:docPartBody>
        <w:p w:rsidR="00000000" w:rsidRDefault="0065148C" w:rsidP="0065148C">
          <w:pPr>
            <w:pStyle w:val="E5ED958279C145848F63935458418250"/>
          </w:pPr>
          <w:r w:rsidRPr="00DA230E">
            <w:rPr>
              <w:lang w:bidi="en-GB"/>
            </w:rPr>
            <w:t>WORK EXPERIENCE</w:t>
          </w:r>
        </w:p>
      </w:docPartBody>
    </w:docPart>
    <w:docPart>
      <w:docPartPr>
        <w:name w:val="F46B0E4B0C3142FF8CAA5F9E6AA13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1FBA1-9665-4351-84F4-85A739C228FE}"/>
      </w:docPartPr>
      <w:docPartBody>
        <w:p w:rsidR="00000000" w:rsidRDefault="0065148C" w:rsidP="0065148C">
          <w:pPr>
            <w:pStyle w:val="F46B0E4B0C3142FF8CAA5F9E6AA13306"/>
          </w:pPr>
          <w:r w:rsidRPr="00DA230E">
            <w:rPr>
              <w:rStyle w:val="Heading2Char"/>
              <w:lang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8C"/>
    <w:rsid w:val="0065148C"/>
    <w:rsid w:val="007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5148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3BD485BA0640949C0DEE9270812010">
    <w:name w:val="873BD485BA0640949C0DEE9270812010"/>
  </w:style>
  <w:style w:type="paragraph" w:customStyle="1" w:styleId="2E7D0565E4484357ACBC3A2001B4C33A">
    <w:name w:val="2E7D0565E4484357ACBC3A2001B4C33A"/>
  </w:style>
  <w:style w:type="paragraph" w:customStyle="1" w:styleId="13135E9BCD1643DDAED87672D9D815E5">
    <w:name w:val="13135E9BCD1643DDAED87672D9D815E5"/>
  </w:style>
  <w:style w:type="paragraph" w:customStyle="1" w:styleId="95B42946437E49838D4FE0F4139930C9">
    <w:name w:val="95B42946437E49838D4FE0F4139930C9"/>
  </w:style>
  <w:style w:type="paragraph" w:customStyle="1" w:styleId="79B97925DEE649D7BC6A052F993BEB28">
    <w:name w:val="79B97925DEE649D7BC6A052F993BEB28"/>
  </w:style>
  <w:style w:type="paragraph" w:customStyle="1" w:styleId="5741C098BBB649E8A59A433A2AB94EEF">
    <w:name w:val="5741C098BBB649E8A59A433A2AB94EEF"/>
  </w:style>
  <w:style w:type="paragraph" w:customStyle="1" w:styleId="84E75F5088594DF2AD0D0BDCA0C660B1">
    <w:name w:val="84E75F5088594DF2AD0D0BDCA0C660B1"/>
  </w:style>
  <w:style w:type="paragraph" w:customStyle="1" w:styleId="B68DAB9B4E664823BCC04A014D7CC095">
    <w:name w:val="B68DAB9B4E664823BCC04A014D7CC095"/>
  </w:style>
  <w:style w:type="paragraph" w:customStyle="1" w:styleId="7AA24F5BCE234A8399C77E6B1A2A5785">
    <w:name w:val="7AA24F5BCE234A8399C77E6B1A2A5785"/>
  </w:style>
  <w:style w:type="paragraph" w:customStyle="1" w:styleId="56652187E69B40FB9DD7F2800E735254">
    <w:name w:val="56652187E69B40FB9DD7F2800E735254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57E90EE68B3B44CCB0AB838EE2864A82">
    <w:name w:val="57E90EE68B3B44CCB0AB838EE2864A82"/>
  </w:style>
  <w:style w:type="paragraph" w:customStyle="1" w:styleId="2088CB4C369445D198FF64E6A935243A">
    <w:name w:val="2088CB4C369445D198FF64E6A935243A"/>
  </w:style>
  <w:style w:type="paragraph" w:customStyle="1" w:styleId="80EF6836E4754AB68BFD3F71B96564E2">
    <w:name w:val="80EF6836E4754AB68BFD3F71B96564E2"/>
  </w:style>
  <w:style w:type="paragraph" w:customStyle="1" w:styleId="4FDC129617AD4A5B8F67A351E91F98AF">
    <w:name w:val="4FDC129617AD4A5B8F67A351E91F98AF"/>
  </w:style>
  <w:style w:type="paragraph" w:customStyle="1" w:styleId="2E4286C8A7B243079A874165169C031D">
    <w:name w:val="2E4286C8A7B243079A874165169C031D"/>
  </w:style>
  <w:style w:type="paragraph" w:customStyle="1" w:styleId="930D0EC75E524C59998A5B9555C9FAC7">
    <w:name w:val="930D0EC75E524C59998A5B9555C9FAC7"/>
  </w:style>
  <w:style w:type="paragraph" w:customStyle="1" w:styleId="53AF19F9E5DE49C3B546B96CC507246C">
    <w:name w:val="53AF19F9E5DE49C3B546B96CC507246C"/>
  </w:style>
  <w:style w:type="paragraph" w:customStyle="1" w:styleId="D37AC665C9964FE080D1C9E5B3CA8EFA">
    <w:name w:val="D37AC665C9964FE080D1C9E5B3CA8EFA"/>
  </w:style>
  <w:style w:type="paragraph" w:customStyle="1" w:styleId="AD8F0CA1C6AA4DCE8D6B067C5B188765">
    <w:name w:val="AD8F0CA1C6AA4DCE8D6B067C5B188765"/>
  </w:style>
  <w:style w:type="paragraph" w:customStyle="1" w:styleId="947E0F967C544E27B684D8E4CFCF2C16">
    <w:name w:val="947E0F967C544E27B684D8E4CFCF2C16"/>
  </w:style>
  <w:style w:type="paragraph" w:customStyle="1" w:styleId="A983779A223F4DFCB68D902F99D694B7">
    <w:name w:val="A983779A223F4DFCB68D902F99D694B7"/>
  </w:style>
  <w:style w:type="paragraph" w:customStyle="1" w:styleId="FC5F9F3FABDD4C1C9E720A9696EAE614">
    <w:name w:val="FC5F9F3FABDD4C1C9E720A9696EAE614"/>
  </w:style>
  <w:style w:type="paragraph" w:customStyle="1" w:styleId="6BEAFB6970C745D6AF5AA378EE40DEF4">
    <w:name w:val="6BEAFB6970C745D6AF5AA378EE40DEF4"/>
  </w:style>
  <w:style w:type="paragraph" w:customStyle="1" w:styleId="4DBA9F6E3A9449ACB70A8473229B9584">
    <w:name w:val="4DBA9F6E3A9449ACB70A8473229B9584"/>
  </w:style>
  <w:style w:type="paragraph" w:customStyle="1" w:styleId="2668ACB4BD744DF58D930CF95ACD7601">
    <w:name w:val="2668ACB4BD744DF58D930CF95ACD7601"/>
  </w:style>
  <w:style w:type="paragraph" w:customStyle="1" w:styleId="FCD85CF50DDC4E46A7D01C2F74B7B1BF">
    <w:name w:val="FCD85CF50DDC4E46A7D01C2F74B7B1BF"/>
  </w:style>
  <w:style w:type="paragraph" w:customStyle="1" w:styleId="DA75575F86814C7AB9BD8DDB682B6FBC">
    <w:name w:val="DA75575F86814C7AB9BD8DDB682B6FBC"/>
  </w:style>
  <w:style w:type="paragraph" w:customStyle="1" w:styleId="7E84675978E647B1AA92B8F815D62CD2">
    <w:name w:val="7E84675978E647B1AA92B8F815D62CD2"/>
  </w:style>
  <w:style w:type="paragraph" w:customStyle="1" w:styleId="73BE9074DC3E4C888CFF7ED642198DD6">
    <w:name w:val="73BE9074DC3E4C888CFF7ED642198DD6"/>
  </w:style>
  <w:style w:type="paragraph" w:customStyle="1" w:styleId="CE906FCE178F432A82D690512C933A60">
    <w:name w:val="CE906FCE178F432A82D690512C933A60"/>
  </w:style>
  <w:style w:type="paragraph" w:customStyle="1" w:styleId="67F85315E5C449C28937B4514ED0E46A">
    <w:name w:val="67F85315E5C449C28937B4514ED0E46A"/>
  </w:style>
  <w:style w:type="paragraph" w:customStyle="1" w:styleId="D8C3FA01185B4D5B9C12350984E323DC">
    <w:name w:val="D8C3FA01185B4D5B9C12350984E323DC"/>
  </w:style>
  <w:style w:type="paragraph" w:customStyle="1" w:styleId="7ECBAEADC5E144E19A230E81CE72C7F0">
    <w:name w:val="7ECBAEADC5E144E19A230E81CE72C7F0"/>
  </w:style>
  <w:style w:type="paragraph" w:customStyle="1" w:styleId="C5931B4CA34048EE985ED04F9E55F925">
    <w:name w:val="C5931B4CA34048EE985ED04F9E55F925"/>
  </w:style>
  <w:style w:type="paragraph" w:customStyle="1" w:styleId="263D7AA6456F4590ADE9B9EFFF6EFC0F">
    <w:name w:val="263D7AA6456F4590ADE9B9EFFF6EFC0F"/>
  </w:style>
  <w:style w:type="paragraph" w:customStyle="1" w:styleId="6089FCC0F1324A2C81322821C223ADB7">
    <w:name w:val="6089FCC0F1324A2C81322821C223ADB7"/>
  </w:style>
  <w:style w:type="paragraph" w:customStyle="1" w:styleId="AC08BC28A0054B128ED859170B29E73A">
    <w:name w:val="AC08BC28A0054B128ED859170B29E73A"/>
  </w:style>
  <w:style w:type="paragraph" w:customStyle="1" w:styleId="EA0812B77270408B86363FC53DE1ECC8">
    <w:name w:val="EA0812B77270408B86363FC53DE1ECC8"/>
  </w:style>
  <w:style w:type="paragraph" w:customStyle="1" w:styleId="0204EE6543BA41348F4E4A3826C090CD">
    <w:name w:val="0204EE6543BA41348F4E4A3826C090CD"/>
  </w:style>
  <w:style w:type="paragraph" w:customStyle="1" w:styleId="47F42E802A464346B9D4CFFB99BAB3FA">
    <w:name w:val="47F42E802A464346B9D4CFFB99BAB3FA"/>
  </w:style>
  <w:style w:type="character" w:customStyle="1" w:styleId="Heading2Char">
    <w:name w:val="Heading 2 Char"/>
    <w:basedOn w:val="DefaultParagraphFont"/>
    <w:link w:val="Heading2"/>
    <w:uiPriority w:val="9"/>
    <w:rsid w:val="0065148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2EE3513192F4B46ADD594B53DD895EB">
    <w:name w:val="32EE3513192F4B46ADD594B53DD895EB"/>
  </w:style>
  <w:style w:type="paragraph" w:customStyle="1" w:styleId="5B8BC8E56DAD4EF6BEE691D65722A62B">
    <w:name w:val="5B8BC8E56DAD4EF6BEE691D65722A62B"/>
    <w:rsid w:val="0065148C"/>
  </w:style>
  <w:style w:type="paragraph" w:customStyle="1" w:styleId="1F61E934D5A14992BACFED59E2C07372">
    <w:name w:val="1F61E934D5A14992BACFED59E2C07372"/>
    <w:rsid w:val="0065148C"/>
  </w:style>
  <w:style w:type="paragraph" w:customStyle="1" w:styleId="4DEEF44CB65A4A3BA3F32644D6213EEF">
    <w:name w:val="4DEEF44CB65A4A3BA3F32644D6213EEF"/>
    <w:rsid w:val="0065148C"/>
  </w:style>
  <w:style w:type="paragraph" w:customStyle="1" w:styleId="6FB548ED4DB544E3A0740672534F4F1D">
    <w:name w:val="6FB548ED4DB544E3A0740672534F4F1D"/>
    <w:rsid w:val="0065148C"/>
  </w:style>
  <w:style w:type="paragraph" w:customStyle="1" w:styleId="ADBE4AF99C5F4A0EB81B734C008B890E">
    <w:name w:val="ADBE4AF99C5F4A0EB81B734C008B890E"/>
    <w:rsid w:val="0065148C"/>
  </w:style>
  <w:style w:type="paragraph" w:customStyle="1" w:styleId="EA6F827DD29B410488CFB3486F9DB525">
    <w:name w:val="EA6F827DD29B410488CFB3486F9DB525"/>
    <w:rsid w:val="0065148C"/>
  </w:style>
  <w:style w:type="paragraph" w:customStyle="1" w:styleId="430B477C0954443EB66052E03D5CDE09">
    <w:name w:val="430B477C0954443EB66052E03D5CDE09"/>
    <w:rsid w:val="0065148C"/>
  </w:style>
  <w:style w:type="paragraph" w:customStyle="1" w:styleId="68C5DCFF38BC4FC288FEDE6817F41250">
    <w:name w:val="68C5DCFF38BC4FC288FEDE6817F41250"/>
    <w:rsid w:val="0065148C"/>
  </w:style>
  <w:style w:type="paragraph" w:customStyle="1" w:styleId="46BAB7E6C7AE4B9393AF9969ACFB8F31">
    <w:name w:val="46BAB7E6C7AE4B9393AF9969ACFB8F31"/>
    <w:rsid w:val="0065148C"/>
  </w:style>
  <w:style w:type="paragraph" w:customStyle="1" w:styleId="3C0F742C19654255B3C55AB8B16342A2">
    <w:name w:val="3C0F742C19654255B3C55AB8B16342A2"/>
    <w:rsid w:val="0065148C"/>
  </w:style>
  <w:style w:type="paragraph" w:customStyle="1" w:styleId="AD44973F5C834016BDDD78E934C6471E">
    <w:name w:val="AD44973F5C834016BDDD78E934C6471E"/>
    <w:rsid w:val="0065148C"/>
  </w:style>
  <w:style w:type="paragraph" w:customStyle="1" w:styleId="715A88A0A956409E8A75907EAFD2088D">
    <w:name w:val="715A88A0A956409E8A75907EAFD2088D"/>
    <w:rsid w:val="0065148C"/>
  </w:style>
  <w:style w:type="paragraph" w:customStyle="1" w:styleId="E5ED958279C145848F63935458418250">
    <w:name w:val="E5ED958279C145848F63935458418250"/>
    <w:rsid w:val="0065148C"/>
  </w:style>
  <w:style w:type="paragraph" w:customStyle="1" w:styleId="F46B0E4B0C3142FF8CAA5F9E6AA13306">
    <w:name w:val="F46B0E4B0C3142FF8CAA5F9E6AA13306"/>
    <w:rsid w:val="0065148C"/>
  </w:style>
  <w:style w:type="paragraph" w:customStyle="1" w:styleId="FC3F4CDD38C6414E8FAFDFDEC6C443E7">
    <w:name w:val="FC3F4CDD38C6414E8FAFDFDEC6C443E7"/>
    <w:rsid w:val="00651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C1B20E-1DF9-422A-8036-45FEDC1D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{327C45CB-4801-45EF-A9E9-734F0A9B956B}tf00546271_win32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2024-01-07T11:44:00Z</dcterms:created>
  <dcterms:modified xsi:type="dcterms:W3CDTF">2024-01-07T11:44:00Z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